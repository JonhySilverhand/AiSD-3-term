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8451C3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 xml:space="preserve">Алгоритм </w:t>
      </w:r>
      <w:proofErr w:type="spellStart"/>
      <w:r w:rsidR="008451C3">
        <w:rPr>
          <w:lang w:bidi="ru-RU"/>
        </w:rPr>
        <w:t>Дейкстры</w:t>
      </w:r>
      <w:proofErr w:type="spellEnd"/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6C36A3" w:rsidRPr="008451C3" w:rsidRDefault="0013278B" w:rsidP="00BD0892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proofErr w:type="spellStart"/>
      <w:r w:rsidR="008451C3" w:rsidRPr="008451C3">
        <w:rPr>
          <w:sz w:val="24"/>
          <w:szCs w:val="24"/>
          <w:lang w:bidi="ru-RU"/>
        </w:rPr>
        <w:t>Дейктры</w:t>
      </w:r>
      <w:proofErr w:type="spellEnd"/>
      <w:r w:rsidR="008451C3" w:rsidRPr="008451C3">
        <w:rPr>
          <w:sz w:val="24"/>
          <w:szCs w:val="24"/>
          <w:lang w:bidi="ru-RU"/>
        </w:rPr>
        <w:t xml:space="preserve">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:rsidR="00070163" w:rsidRPr="00E81455" w:rsidRDefault="008451C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9525" b="9525"/>
            <wp:wrapNone/>
            <wp:docPr id="7" name="Рисунок 7" descr="Выбор оптимального маршрута по алгоритму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оптимального маршрута по алгоритму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Pr="008451C3" w:rsidRDefault="008451C3" w:rsidP="008451C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:rsidR="00E81455" w:rsidRPr="008451C3" w:rsidRDefault="00E81455" w:rsidP="00947BE4">
      <w:pPr>
        <w:rPr>
          <w:lang w:val="ro-RO" w:bidi="ru-RU"/>
        </w:rPr>
      </w:pPr>
      <w:bookmarkStart w:id="1" w:name="_GoBack"/>
      <w:bookmarkEnd w:id="1"/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C50" w:rsidRDefault="007D2C50">
      <w:pPr>
        <w:spacing w:line="240" w:lineRule="auto"/>
      </w:pPr>
      <w:r>
        <w:separator/>
      </w:r>
    </w:p>
  </w:endnote>
  <w:endnote w:type="continuationSeparator" w:id="0">
    <w:p w:rsidR="007D2C50" w:rsidRDefault="007D2C50">
      <w:pPr>
        <w:spacing w:line="240" w:lineRule="auto"/>
      </w:pPr>
      <w:r>
        <w:continuationSeparator/>
      </w:r>
    </w:p>
  </w:endnote>
  <w:endnote w:type="continuationNotice" w:id="1">
    <w:p w:rsidR="007D2C50" w:rsidRDefault="007D2C5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C50" w:rsidRDefault="007D2C50">
      <w:pPr>
        <w:spacing w:line="240" w:lineRule="auto"/>
      </w:pPr>
      <w:r>
        <w:separator/>
      </w:r>
    </w:p>
  </w:footnote>
  <w:footnote w:type="continuationSeparator" w:id="0">
    <w:p w:rsidR="007D2C50" w:rsidRDefault="007D2C50">
      <w:pPr>
        <w:spacing w:line="240" w:lineRule="auto"/>
      </w:pPr>
      <w:r>
        <w:continuationSeparator/>
      </w:r>
    </w:p>
  </w:footnote>
  <w:footnote w:type="continuationNotice" w:id="1">
    <w:p w:rsidR="007D2C50" w:rsidRDefault="007D2C5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250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027D-0A7B-4DA9-ADE6-7657C1C2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2022-09-16T10:35:00Z</dcterms:created>
  <dcterms:modified xsi:type="dcterms:W3CDTF">2022-09-16T10:35:00Z</dcterms:modified>
</cp:coreProperties>
</file>