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B50C5D">
        <w:rPr>
          <w:lang w:bidi="ru-RU"/>
        </w:rPr>
        <w:t>10</w:t>
      </w:r>
      <w:bookmarkStart w:id="1" w:name="_GoBack"/>
      <w:bookmarkEnd w:id="1"/>
      <w:r>
        <w:rPr>
          <w:lang w:bidi="ru-RU"/>
        </w:rPr>
        <w:t xml:space="preserve">. </w:t>
      </w:r>
      <w:r w:rsidR="00755194">
        <w:rPr>
          <w:lang w:bidi="ru-RU"/>
        </w:rPr>
        <w:t>Муравьиный</w:t>
      </w:r>
      <w:r w:rsidR="00DB3548">
        <w:rPr>
          <w:lang w:bidi="ru-RU"/>
        </w:rPr>
        <w:t xml:space="preserve"> алгоритм</w:t>
      </w: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 xml:space="preserve">минимальный путь обхода всех городов с </w:t>
      </w:r>
      <w:r w:rsidR="00755194">
        <w:rPr>
          <w:sz w:val="24"/>
          <w:szCs w:val="24"/>
          <w:lang w:bidi="ru-RU"/>
        </w:rPr>
        <w:t>муравьиного</w:t>
      </w:r>
      <w:r w:rsidR="00662523">
        <w:rPr>
          <w:sz w:val="24"/>
          <w:szCs w:val="24"/>
          <w:lang w:bidi="ru-RU"/>
        </w:rPr>
        <w:t xml:space="preserve">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:rsidR="00662523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Пользователь </w:t>
      </w:r>
      <w:r w:rsidR="00662523">
        <w:rPr>
          <w:sz w:val="24"/>
          <w:szCs w:val="24"/>
          <w:lang w:bidi="ru-RU"/>
        </w:rPr>
        <w:t xml:space="preserve">определяет </w:t>
      </w:r>
      <w:r w:rsidR="00A7662F">
        <w:rPr>
          <w:sz w:val="24"/>
          <w:szCs w:val="24"/>
          <w:lang w:bidi="ru-RU"/>
        </w:rPr>
        <w:t xml:space="preserve">количество городов </w:t>
      </w:r>
      <w:r w:rsidR="00A7662F">
        <w:rPr>
          <w:sz w:val="24"/>
          <w:szCs w:val="24"/>
          <w:lang w:val="en-US" w:bidi="ru-RU"/>
        </w:rPr>
        <w:t>N</w:t>
      </w:r>
      <w:r w:rsidR="00A7662F" w:rsidRPr="00A7662F">
        <w:rPr>
          <w:sz w:val="24"/>
          <w:szCs w:val="24"/>
          <w:lang w:bidi="ru-RU"/>
        </w:rPr>
        <w:t>.</w:t>
      </w:r>
    </w:p>
    <w:p w:rsidR="00A7662F" w:rsidRDefault="00A7662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Генерируется расстояние между городами (Заполняется матрица).</w:t>
      </w:r>
    </w:p>
    <w:p w:rsidR="00A7662F" w:rsidRDefault="00A7662F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Пользователь определяет начальное значение феромонов на каждом ребре графа, значения альфа и бета, количество итераций алгоритма.</w:t>
      </w:r>
    </w:p>
    <w:p w:rsidR="00A7662F" w:rsidRDefault="003C5050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экран пользователю выводится на каждой итерации следующая информация:</w:t>
      </w:r>
      <w:r w:rsidR="00A7662F">
        <w:rPr>
          <w:sz w:val="24"/>
          <w:szCs w:val="24"/>
          <w:lang w:bidi="ru-RU"/>
        </w:rPr>
        <w:t xml:space="preserve"> </w:t>
      </w:r>
    </w:p>
    <w:p w:rsidR="00662523" w:rsidRDefault="003C5050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итерации</w:t>
      </w:r>
    </w:p>
    <w:p w:rsidR="00662523" w:rsidRDefault="00B50C5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Лучший м</w:t>
      </w:r>
      <w:r w:rsidR="003C5050">
        <w:rPr>
          <w:sz w:val="24"/>
          <w:szCs w:val="24"/>
          <w:lang w:bidi="ru-RU"/>
        </w:rPr>
        <w:t>аршрут из вершин графа</w:t>
      </w:r>
      <w:r>
        <w:rPr>
          <w:sz w:val="24"/>
          <w:szCs w:val="24"/>
          <w:lang w:bidi="ru-RU"/>
        </w:rPr>
        <w:t xml:space="preserve"> на данный момент из всех пройденных итераций. </w:t>
      </w:r>
    </w:p>
    <w:p w:rsidR="00945BB9" w:rsidRPr="00613BEB" w:rsidRDefault="003C5050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Расстояние данного маршрута.</w:t>
      </w:r>
      <w:r w:rsidR="00463E1F">
        <w:rPr>
          <w:sz w:val="24"/>
          <w:szCs w:val="24"/>
          <w:lang w:bidi="ru-RU"/>
        </w:rPr>
        <w:t xml:space="preserve"> </w:t>
      </w:r>
    </w:p>
    <w:p w:rsidR="007A64AD" w:rsidRPr="00613BEB" w:rsidRDefault="007A64AD" w:rsidP="00912E3D">
      <w:pPr>
        <w:rPr>
          <w:sz w:val="24"/>
          <w:szCs w:val="24"/>
          <w:lang w:bidi="ru-RU"/>
        </w:rPr>
      </w:pP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ACC" w:rsidRDefault="00B67ACC">
      <w:pPr>
        <w:spacing w:line="240" w:lineRule="auto"/>
      </w:pPr>
      <w:r>
        <w:separator/>
      </w:r>
    </w:p>
  </w:endnote>
  <w:endnote w:type="continuationSeparator" w:id="0">
    <w:p w:rsidR="00B67ACC" w:rsidRDefault="00B67ACC">
      <w:pPr>
        <w:spacing w:line="240" w:lineRule="auto"/>
      </w:pPr>
      <w:r>
        <w:continuationSeparator/>
      </w:r>
    </w:p>
  </w:endnote>
  <w:endnote w:type="continuationNotice" w:id="1">
    <w:p w:rsidR="00B67ACC" w:rsidRDefault="00B67AC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ACC" w:rsidRDefault="00B67ACC">
      <w:pPr>
        <w:spacing w:line="240" w:lineRule="auto"/>
      </w:pPr>
      <w:r>
        <w:separator/>
      </w:r>
    </w:p>
  </w:footnote>
  <w:footnote w:type="continuationSeparator" w:id="0">
    <w:p w:rsidR="00B67ACC" w:rsidRDefault="00B67ACC">
      <w:pPr>
        <w:spacing w:line="240" w:lineRule="auto"/>
      </w:pPr>
      <w:r>
        <w:continuationSeparator/>
      </w:r>
    </w:p>
  </w:footnote>
  <w:footnote w:type="continuationNotice" w:id="1">
    <w:p w:rsidR="00B67ACC" w:rsidRDefault="00B67ACC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C5050"/>
    <w:rsid w:val="003D7347"/>
    <w:rsid w:val="00404119"/>
    <w:rsid w:val="00444F02"/>
    <w:rsid w:val="0045275A"/>
    <w:rsid w:val="00463E1F"/>
    <w:rsid w:val="00490CC6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55194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D216F"/>
    <w:rsid w:val="009D3248"/>
    <w:rsid w:val="00A06B24"/>
    <w:rsid w:val="00A26FEF"/>
    <w:rsid w:val="00A577D7"/>
    <w:rsid w:val="00A65E8A"/>
    <w:rsid w:val="00A71C08"/>
    <w:rsid w:val="00A7662F"/>
    <w:rsid w:val="00A87896"/>
    <w:rsid w:val="00A87FD9"/>
    <w:rsid w:val="00AC1EE7"/>
    <w:rsid w:val="00AC2CE6"/>
    <w:rsid w:val="00AE01C5"/>
    <w:rsid w:val="00B24036"/>
    <w:rsid w:val="00B50C5D"/>
    <w:rsid w:val="00B650C6"/>
    <w:rsid w:val="00B67ACC"/>
    <w:rsid w:val="00BA63C2"/>
    <w:rsid w:val="00BB62F5"/>
    <w:rsid w:val="00BC680B"/>
    <w:rsid w:val="00BC6939"/>
    <w:rsid w:val="00BD0BC4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457A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FEB02-C8D7-4185-B263-229BFC70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</Template>
  <TotalTime>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2022-12-09T07:34:00Z</dcterms:created>
  <dcterms:modified xsi:type="dcterms:W3CDTF">2022-12-09T07:44:00Z</dcterms:modified>
</cp:coreProperties>
</file>